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5BEA" w14:textId="7D11785E" w:rsidR="00524750" w:rsidRDefault="00A35EC7" w:rsidP="00B855DE">
      <w:pPr>
        <w:pStyle w:val="Name"/>
        <w:jc w:val="center"/>
      </w:pPr>
      <w:r>
        <w:t>Lebenslauf</w:t>
      </w:r>
    </w:p>
    <w:p w14:paraId="0029D4F2" w14:textId="446942DD" w:rsidR="0098691B" w:rsidRDefault="0098691B" w:rsidP="00C55760">
      <w:pPr>
        <w:pStyle w:val="berschrift1"/>
      </w:pPr>
      <w:r>
        <w:t>Persönliche Daten</w:t>
      </w:r>
    </w:p>
    <w:p w14:paraId="2CFEDA48" w14:textId="5942F2E6" w:rsidR="00A35EC7" w:rsidRDefault="009F3686">
      <w:pPr>
        <w:pStyle w:val="Kontaktinfos"/>
      </w:pPr>
      <w:r>
        <w:t xml:space="preserve">Name: </w:t>
      </w:r>
      <w:r w:rsidR="00AE1B09">
        <w:t>Olcay</w:t>
      </w:r>
      <w:r w:rsidR="00461EC3">
        <w:t xml:space="preserve"> …</w:t>
      </w:r>
    </w:p>
    <w:p w14:paraId="2BFAEDC0" w14:textId="3FAD70B8" w:rsidR="00B85D95" w:rsidRDefault="006F1FCF" w:rsidP="00E47B68">
      <w:pPr>
        <w:pStyle w:val="Kontaktinfos"/>
      </w:pPr>
      <w:r>
        <w:t xml:space="preserve">Anschrift: </w:t>
      </w:r>
      <w:r w:rsidR="00E47B68">
        <w:t>PRIVAT</w:t>
      </w:r>
    </w:p>
    <w:p w14:paraId="14464CF8" w14:textId="4084813C" w:rsidR="00A31870" w:rsidRDefault="001A2335">
      <w:pPr>
        <w:pStyle w:val="Kontaktinfos"/>
      </w:pPr>
      <w:r>
        <w:t>Tel:</w:t>
      </w:r>
      <w:r w:rsidR="00F2719B">
        <w:t xml:space="preserve"> </w:t>
      </w:r>
      <w:r w:rsidR="00E47B68">
        <w:t>PRIVAT</w:t>
      </w:r>
    </w:p>
    <w:p w14:paraId="1CF82239" w14:textId="521805FE" w:rsidR="004F1498" w:rsidRDefault="00190CDF">
      <w:pPr>
        <w:pStyle w:val="Kontaktinfos"/>
      </w:pPr>
      <w:r>
        <w:t>E-Mail</w:t>
      </w:r>
      <w:r w:rsidR="00377C25">
        <w:t>:</w:t>
      </w:r>
      <w:r w:rsidR="00F2719B">
        <w:t xml:space="preserve"> </w:t>
      </w:r>
      <w:r w:rsidR="00D61D7A">
        <w:t>PRIVAT</w:t>
      </w:r>
    </w:p>
    <w:p w14:paraId="28E69F24" w14:textId="5BFDBC5E" w:rsidR="00AF03DB" w:rsidRDefault="00AE1B09">
      <w:pPr>
        <w:pStyle w:val="Kontaktinfos"/>
      </w:pPr>
      <w:r>
        <w:t>Geburtsdatum</w:t>
      </w:r>
      <w:r w:rsidR="00AF03DB">
        <w:t>:</w:t>
      </w:r>
      <w:r w:rsidR="00F2719B">
        <w:t xml:space="preserve"> </w:t>
      </w:r>
      <w:r w:rsidR="00AF03DB">
        <w:t>29.04.2008</w:t>
      </w:r>
    </w:p>
    <w:p w14:paraId="143654CA" w14:textId="5954AAB2" w:rsidR="00AF03DB" w:rsidRDefault="00AE1B09">
      <w:pPr>
        <w:pStyle w:val="Kontaktinfos"/>
      </w:pPr>
      <w:r>
        <w:t>Geburtsort</w:t>
      </w:r>
      <w:r w:rsidR="00AF03DB">
        <w:t>:</w:t>
      </w:r>
      <w:r w:rsidR="00D61D7A">
        <w:t xml:space="preserve"> </w:t>
      </w:r>
      <w:r w:rsidR="003637EF" w:rsidRPr="003637EF">
        <w:t>Düsseldorf</w:t>
      </w:r>
    </w:p>
    <w:p w14:paraId="78E5A482" w14:textId="660B8387" w:rsidR="00CE30A2" w:rsidRDefault="000E6FAB">
      <w:pPr>
        <w:pStyle w:val="Kontaktinfos"/>
      </w:pPr>
      <w:r>
        <w:t>S</w:t>
      </w:r>
      <w:r w:rsidR="00110310">
        <w:t>taatsangehörigkeit:</w:t>
      </w:r>
      <w:r w:rsidR="00F2719B">
        <w:t xml:space="preserve"> </w:t>
      </w:r>
      <w:r w:rsidR="00461EC3">
        <w:t>Deutsch</w:t>
      </w:r>
    </w:p>
    <w:p w14:paraId="39C43566" w14:textId="7FB1F395" w:rsidR="00FD26EA" w:rsidRDefault="00CE30A2" w:rsidP="00C55760">
      <w:pPr>
        <w:pStyle w:val="berschrift1"/>
      </w:pPr>
      <w:r>
        <w:t>Schulausbildung</w:t>
      </w:r>
    </w:p>
    <w:p w14:paraId="2ADB292D" w14:textId="28A4247A" w:rsidR="00FD26EA" w:rsidRDefault="00FD26EA" w:rsidP="00FD26EA">
      <w:pPr>
        <w:pStyle w:val="Kontaktinfos"/>
      </w:pPr>
      <w:r>
        <w:t>201</w:t>
      </w:r>
      <w:r w:rsidR="000127FD">
        <w:t>4</w:t>
      </w:r>
      <w:r>
        <w:t>-201</w:t>
      </w:r>
      <w:r w:rsidR="00A87025">
        <w:t>7</w:t>
      </w:r>
      <w:r w:rsidR="00DB370C">
        <w:t xml:space="preserve"> </w:t>
      </w:r>
      <w:r w:rsidR="00D61D7A">
        <w:t>PRIVAT</w:t>
      </w:r>
    </w:p>
    <w:p w14:paraId="3504628A" w14:textId="5ACF9DA8" w:rsidR="0098187D" w:rsidRDefault="000B19E4" w:rsidP="00FD26EA">
      <w:pPr>
        <w:pStyle w:val="Kontaktinfos"/>
      </w:pPr>
      <w:r>
        <w:t>201</w:t>
      </w:r>
      <w:r w:rsidR="00A87025">
        <w:t>7</w:t>
      </w:r>
      <w:r>
        <w:t>-201</w:t>
      </w:r>
      <w:r w:rsidR="0070701E">
        <w:t>9</w:t>
      </w:r>
      <w:r w:rsidR="00B2095D">
        <w:t xml:space="preserve"> </w:t>
      </w:r>
      <w:r w:rsidR="00D61D7A">
        <w:t>PRIVAT</w:t>
      </w:r>
    </w:p>
    <w:p w14:paraId="62160F73" w14:textId="1658CC71" w:rsidR="00EC76B7" w:rsidRDefault="000E1141" w:rsidP="00FD26EA">
      <w:pPr>
        <w:pStyle w:val="Kontaktinfos"/>
      </w:pPr>
      <w:r>
        <w:t xml:space="preserve">Seit 2019: </w:t>
      </w:r>
      <w:r w:rsidR="00D61D7A">
        <w:t>PRIVAT</w:t>
      </w:r>
      <w:r w:rsidR="00EC76B7" w:rsidRPr="00EC76B7">
        <w:br/>
        <w:t>Abschluss: Mittlerer Schulabschluss (2025)</w:t>
      </w:r>
      <w:r w:rsidR="00EC76B7" w:rsidRPr="00EC76B7">
        <w:br/>
        <w:t>Derzeit: Gymnasiale Oberstufe (Allgemeine Hochschulreife – Abitur voraussichtlich 2028)</w:t>
      </w:r>
    </w:p>
    <w:p w14:paraId="4B939BD2" w14:textId="08B21AFD" w:rsidR="00EB7435" w:rsidRPr="00EB7435" w:rsidRDefault="00AF03DB" w:rsidP="00EB7435">
      <w:pPr>
        <w:pStyle w:val="berschrift1"/>
      </w:pPr>
      <w:r>
        <w:t>Fähigkeiten und Kenntnisse</w:t>
      </w:r>
    </w:p>
    <w:p w14:paraId="6AA34AAA" w14:textId="5DBEC41F" w:rsidR="00AF03DB" w:rsidRDefault="00AF03DB" w:rsidP="00565284">
      <w:r>
        <w:t>Fähigkeiten:</w:t>
      </w:r>
    </w:p>
    <w:p w14:paraId="54C03B9D" w14:textId="2D57D9A8" w:rsidR="00A32567" w:rsidRPr="00A32567" w:rsidRDefault="00A32567" w:rsidP="00A32567">
      <w:r w:rsidRPr="00A32567">
        <w:t>Sicherer Umgang mit Microsoft Office (Word, Excel, PowerPoint)</w:t>
      </w:r>
    </w:p>
    <w:p w14:paraId="6DBBDA96" w14:textId="7A6ECC7C" w:rsidR="00A32567" w:rsidRPr="00A32567" w:rsidRDefault="00A32567" w:rsidP="00A32567">
      <w:r w:rsidRPr="00A32567">
        <w:t>Grundkenntnisse in Programmierung (Web Development, Python)</w:t>
      </w:r>
    </w:p>
    <w:p w14:paraId="5ABDA38D" w14:textId="0A94B7F9" w:rsidR="00A32567" w:rsidRPr="00A32567" w:rsidRDefault="00A32567" w:rsidP="00A32567">
      <w:r w:rsidRPr="00A32567">
        <w:t>Erfahrung im Videoschnitt und digitaler Mediengestaltung (Adobe After Effects, DaVinci Resolve, YouTube)</w:t>
      </w:r>
    </w:p>
    <w:p w14:paraId="38384A30" w14:textId="3D8F9AEF" w:rsidR="00A32567" w:rsidRPr="00A32567" w:rsidRDefault="00A32567" w:rsidP="00A32567">
      <w:r w:rsidRPr="00A32567">
        <w:t>Betreiber eines eigenen Bildungskanals („Olcay Projekt“) mit Fokus auf Lern- und Technikthemen – Planung, Produktion und Präsentation eigener Inhalte</w:t>
      </w:r>
    </w:p>
    <w:p w14:paraId="6282F7D7" w14:textId="303A6DEE" w:rsidR="00A32567" w:rsidRPr="00A32567" w:rsidRDefault="00A32567" w:rsidP="00A32567">
      <w:r w:rsidRPr="00A32567">
        <w:t>Gutes technisches Verständnis und ausgeprägte Medienkompetenz</w:t>
      </w:r>
    </w:p>
    <w:p w14:paraId="556ADC3B" w14:textId="66068801" w:rsidR="00A32567" w:rsidRPr="00A32567" w:rsidRDefault="00A32567" w:rsidP="00A32567">
      <w:r w:rsidRPr="00A32567">
        <w:t>Sportlich aktiv und körperlich belastbar (regelmäßiges Training und Fitness)</w:t>
      </w:r>
    </w:p>
    <w:p w14:paraId="4CD1489E" w14:textId="77777777" w:rsidR="00B86D07" w:rsidRPr="003F26A0" w:rsidRDefault="00B86D07" w:rsidP="00565284"/>
    <w:p w14:paraId="3B7EC78B" w14:textId="76A6503B" w:rsidR="00AF03DB" w:rsidRDefault="00AF03DB" w:rsidP="00565284">
      <w:r>
        <w:t>Kenntnisse:</w:t>
      </w:r>
    </w:p>
    <w:p w14:paraId="3B42F838" w14:textId="6556CF0F" w:rsidR="008A580A" w:rsidRDefault="008A580A" w:rsidP="00565284">
      <w:r w:rsidRPr="008A580A">
        <w:t>Deutsch, Englisch, Türkisch, Französisch (aktuell im Unterricht)</w:t>
      </w:r>
    </w:p>
    <w:p w14:paraId="3C569D13" w14:textId="3616DC81" w:rsidR="00524750" w:rsidRDefault="00474995">
      <w:pPr>
        <w:pStyle w:val="berschrift1"/>
      </w:pPr>
      <w:r>
        <w:t xml:space="preserve">Praktische Erfahrungen </w:t>
      </w:r>
    </w:p>
    <w:p w14:paraId="0A1014C1" w14:textId="157ED0B2" w:rsidR="00246768" w:rsidRDefault="002B7E5B">
      <w:r>
        <w:t xml:space="preserve">28/03/2023 Fensterbau Grewer </w:t>
      </w:r>
    </w:p>
    <w:p w14:paraId="04EEFAB5" w14:textId="77777777" w:rsidR="00BA7C8A" w:rsidRDefault="00BA7C8A"/>
    <w:p w14:paraId="70121FDA" w14:textId="7D894090" w:rsidR="00785E2A" w:rsidRDefault="002B7E5B">
      <w:r>
        <w:t>29/03/2023 Brillux</w:t>
      </w:r>
      <w:r w:rsidR="003637EF">
        <w:t xml:space="preserve"> </w:t>
      </w:r>
    </w:p>
    <w:p w14:paraId="4D8938A6" w14:textId="77777777" w:rsidR="00246768" w:rsidRDefault="00246768"/>
    <w:p w14:paraId="57C80AD8" w14:textId="3D190439" w:rsidR="0008197B" w:rsidRDefault="002B7E5B">
      <w:r>
        <w:t xml:space="preserve">30/03/2023 </w:t>
      </w:r>
      <w:r w:rsidR="003F17DA">
        <w:t>Jobcenter</w:t>
      </w:r>
      <w:r w:rsidR="006D740A">
        <w:t xml:space="preserve"> </w:t>
      </w:r>
    </w:p>
    <w:p w14:paraId="1396E5F1" w14:textId="77777777" w:rsidR="006D740A" w:rsidRDefault="006D740A"/>
    <w:p w14:paraId="013EED85" w14:textId="1BA990AB" w:rsidR="001045B3" w:rsidRDefault="002F313B">
      <w:r>
        <w:t>08</w:t>
      </w:r>
      <w:r w:rsidR="0008197B">
        <w:t>/04/2024</w:t>
      </w:r>
      <w:r w:rsidR="00C23208">
        <w:t xml:space="preserve"> </w:t>
      </w:r>
      <w:r w:rsidR="0008197B">
        <w:t>-</w:t>
      </w:r>
      <w:r w:rsidR="00C23208">
        <w:t xml:space="preserve"> </w:t>
      </w:r>
      <w:r w:rsidR="0008197B">
        <w:t xml:space="preserve">26/04/2024 </w:t>
      </w:r>
      <w:r w:rsidR="00416ED2">
        <w:t xml:space="preserve">Boels </w:t>
      </w:r>
    </w:p>
    <w:p w14:paraId="4AE305AB" w14:textId="77777777" w:rsidR="00762B67" w:rsidRDefault="00762B67"/>
    <w:p w14:paraId="352A6C67" w14:textId="77777777" w:rsidR="00762B67" w:rsidRPr="00E63CE7" w:rsidRDefault="00762B67" w:rsidP="00762B67">
      <w:pPr>
        <w:rPr>
          <w:b/>
          <w:bCs/>
        </w:rPr>
      </w:pPr>
      <w:r w:rsidRPr="00E63CE7">
        <w:rPr>
          <w:b/>
          <w:bCs/>
        </w:rPr>
        <w:t>Dies ist eine gekürzte Online-Version des Lebenslaufs (ohne persönliche Daten).</w:t>
      </w:r>
    </w:p>
    <w:p w14:paraId="510E85A8" w14:textId="77777777" w:rsidR="00762B67" w:rsidRDefault="00762B67"/>
    <w:sectPr w:rsidR="00762B67" w:rsidSect="005F64A5">
      <w:headerReference w:type="default" r:id="rId8"/>
      <w:footerReference w:type="default" r:id="rId9"/>
      <w:headerReference w:type="first" r:id="rId10"/>
      <w:pgSz w:w="11907" w:h="16839" w:code="9"/>
      <w:pgMar w:top="851" w:right="1440" w:bottom="1440" w:left="851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93037" w14:textId="77777777" w:rsidR="00707921" w:rsidRDefault="00707921">
      <w:pPr>
        <w:spacing w:after="0" w:line="240" w:lineRule="auto"/>
      </w:pPr>
      <w:r>
        <w:separator/>
      </w:r>
    </w:p>
  </w:endnote>
  <w:endnote w:type="continuationSeparator" w:id="0">
    <w:p w14:paraId="15B71C0F" w14:textId="77777777" w:rsidR="00707921" w:rsidRDefault="00707921">
      <w:pPr>
        <w:spacing w:after="0" w:line="240" w:lineRule="auto"/>
      </w:pPr>
      <w:r>
        <w:continuationSeparator/>
      </w:r>
    </w:p>
  </w:endnote>
  <w:endnote w:type="continuationNotice" w:id="1">
    <w:p w14:paraId="4C22CBEB" w14:textId="77777777" w:rsidR="00707921" w:rsidRDefault="007079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33A4F" w14:textId="77777777" w:rsidR="00524750" w:rsidRDefault="00FA3F92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20083" w14:textId="77777777" w:rsidR="00707921" w:rsidRDefault="00707921">
      <w:pPr>
        <w:spacing w:after="0" w:line="240" w:lineRule="auto"/>
      </w:pPr>
      <w:r>
        <w:separator/>
      </w:r>
    </w:p>
  </w:footnote>
  <w:footnote w:type="continuationSeparator" w:id="0">
    <w:p w14:paraId="08ECBD6A" w14:textId="77777777" w:rsidR="00707921" w:rsidRDefault="00707921">
      <w:pPr>
        <w:spacing w:after="0" w:line="240" w:lineRule="auto"/>
      </w:pPr>
      <w:r>
        <w:continuationSeparator/>
      </w:r>
    </w:p>
  </w:footnote>
  <w:footnote w:type="continuationNotice" w:id="1">
    <w:p w14:paraId="7CFFB387" w14:textId="77777777" w:rsidR="00707921" w:rsidRDefault="007079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16FC9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C85B92" wp14:editId="116DBFF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ieren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976851" id="Gruppieren 4" o:spid="_x0000_s1026" alt="Titel: Background graphics" style="position:absolute;margin-left:0;margin-top:0;width:252pt;height:791.85pt;z-index:25165824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1485a4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485a4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1AB1F" w14:textId="77777777" w:rsidR="00524750" w:rsidRDefault="00FA3F92">
    <w:pPr>
      <w:pStyle w:val="Kopfzeile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A6B1F7B" wp14:editId="3AA391F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ieren 5" title="Hintergrundgrafi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eck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FA589ED" id="Gruppieren 5" o:spid="_x0000_s1026" alt="Titel: Hintergrundgrafiken" style="position:absolute;margin-left:0;margin-top:0;width:252pt;height:791.85pt;z-index:251658241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">
              <v:rect id="Rechteck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1485a4 [3215]" stroked="f" strokeweight="1pt"/>
              <v:rect id="Rechteck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1485a4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221328">
    <w:abstractNumId w:val="9"/>
  </w:num>
  <w:num w:numId="2" w16cid:durableId="197742391">
    <w:abstractNumId w:val="7"/>
  </w:num>
  <w:num w:numId="3" w16cid:durableId="394473838">
    <w:abstractNumId w:val="6"/>
  </w:num>
  <w:num w:numId="4" w16cid:durableId="1608536921">
    <w:abstractNumId w:val="5"/>
  </w:num>
  <w:num w:numId="5" w16cid:durableId="847673581">
    <w:abstractNumId w:val="4"/>
  </w:num>
  <w:num w:numId="6" w16cid:durableId="628173839">
    <w:abstractNumId w:val="8"/>
  </w:num>
  <w:num w:numId="7" w16cid:durableId="1615285854">
    <w:abstractNumId w:val="3"/>
  </w:num>
  <w:num w:numId="8" w16cid:durableId="1810710934">
    <w:abstractNumId w:val="2"/>
  </w:num>
  <w:num w:numId="9" w16cid:durableId="428283652">
    <w:abstractNumId w:val="1"/>
  </w:num>
  <w:num w:numId="10" w16cid:durableId="137245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mirrorMargin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E4"/>
    <w:rsid w:val="000052AF"/>
    <w:rsid w:val="000127FD"/>
    <w:rsid w:val="00014A8B"/>
    <w:rsid w:val="00077B09"/>
    <w:rsid w:val="0008197B"/>
    <w:rsid w:val="00092C3D"/>
    <w:rsid w:val="000B19E4"/>
    <w:rsid w:val="000D41A2"/>
    <w:rsid w:val="000E1141"/>
    <w:rsid w:val="000E6FAB"/>
    <w:rsid w:val="001045B3"/>
    <w:rsid w:val="00110310"/>
    <w:rsid w:val="00122584"/>
    <w:rsid w:val="001417FE"/>
    <w:rsid w:val="00190CDF"/>
    <w:rsid w:val="001A2335"/>
    <w:rsid w:val="001E17C2"/>
    <w:rsid w:val="001F7CED"/>
    <w:rsid w:val="002051D9"/>
    <w:rsid w:val="0022264E"/>
    <w:rsid w:val="0022441F"/>
    <w:rsid w:val="00230A6A"/>
    <w:rsid w:val="00235117"/>
    <w:rsid w:val="0024597D"/>
    <w:rsid w:val="00246768"/>
    <w:rsid w:val="0029502A"/>
    <w:rsid w:val="002B721B"/>
    <w:rsid w:val="002B7E5B"/>
    <w:rsid w:val="002D210C"/>
    <w:rsid w:val="002F313B"/>
    <w:rsid w:val="00306974"/>
    <w:rsid w:val="003637EF"/>
    <w:rsid w:val="00366625"/>
    <w:rsid w:val="003769E4"/>
    <w:rsid w:val="00377C25"/>
    <w:rsid w:val="003A172F"/>
    <w:rsid w:val="003A1E33"/>
    <w:rsid w:val="003F17DA"/>
    <w:rsid w:val="003F26A0"/>
    <w:rsid w:val="00416ED2"/>
    <w:rsid w:val="00461EC3"/>
    <w:rsid w:val="00474995"/>
    <w:rsid w:val="004762C1"/>
    <w:rsid w:val="004854AD"/>
    <w:rsid w:val="004A7608"/>
    <w:rsid w:val="004B4145"/>
    <w:rsid w:val="004F1498"/>
    <w:rsid w:val="00524750"/>
    <w:rsid w:val="005276DD"/>
    <w:rsid w:val="005636D8"/>
    <w:rsid w:val="00565284"/>
    <w:rsid w:val="00590B54"/>
    <w:rsid w:val="005933D9"/>
    <w:rsid w:val="00596CA5"/>
    <w:rsid w:val="005A5BEC"/>
    <w:rsid w:val="005C0B56"/>
    <w:rsid w:val="005D19DD"/>
    <w:rsid w:val="005E6049"/>
    <w:rsid w:val="005F0EDA"/>
    <w:rsid w:val="005F64A5"/>
    <w:rsid w:val="00633CFF"/>
    <w:rsid w:val="006739DF"/>
    <w:rsid w:val="00682F74"/>
    <w:rsid w:val="006A087E"/>
    <w:rsid w:val="006D740A"/>
    <w:rsid w:val="006F1FCF"/>
    <w:rsid w:val="006F5F2B"/>
    <w:rsid w:val="006F765B"/>
    <w:rsid w:val="0070701E"/>
    <w:rsid w:val="00707921"/>
    <w:rsid w:val="007429B7"/>
    <w:rsid w:val="00756348"/>
    <w:rsid w:val="00762B67"/>
    <w:rsid w:val="00772979"/>
    <w:rsid w:val="00785E2A"/>
    <w:rsid w:val="007C5396"/>
    <w:rsid w:val="008076F9"/>
    <w:rsid w:val="00840E76"/>
    <w:rsid w:val="008A580A"/>
    <w:rsid w:val="008E1F46"/>
    <w:rsid w:val="009004D4"/>
    <w:rsid w:val="0091030D"/>
    <w:rsid w:val="00943AD7"/>
    <w:rsid w:val="0098187D"/>
    <w:rsid w:val="0098691B"/>
    <w:rsid w:val="009C64F4"/>
    <w:rsid w:val="009F3686"/>
    <w:rsid w:val="00A173A3"/>
    <w:rsid w:val="00A31870"/>
    <w:rsid w:val="00A32567"/>
    <w:rsid w:val="00A35EC7"/>
    <w:rsid w:val="00A40CC9"/>
    <w:rsid w:val="00A44DF5"/>
    <w:rsid w:val="00A67572"/>
    <w:rsid w:val="00A87025"/>
    <w:rsid w:val="00AB0A72"/>
    <w:rsid w:val="00AC4A4A"/>
    <w:rsid w:val="00AD6DE8"/>
    <w:rsid w:val="00AE0E9C"/>
    <w:rsid w:val="00AE1B09"/>
    <w:rsid w:val="00AE3737"/>
    <w:rsid w:val="00AF03DB"/>
    <w:rsid w:val="00B024F1"/>
    <w:rsid w:val="00B2095D"/>
    <w:rsid w:val="00B34AB4"/>
    <w:rsid w:val="00B56185"/>
    <w:rsid w:val="00B66263"/>
    <w:rsid w:val="00B750E6"/>
    <w:rsid w:val="00B7618E"/>
    <w:rsid w:val="00B855DE"/>
    <w:rsid w:val="00B85D95"/>
    <w:rsid w:val="00B86D07"/>
    <w:rsid w:val="00BA7C8A"/>
    <w:rsid w:val="00BF77F0"/>
    <w:rsid w:val="00C23208"/>
    <w:rsid w:val="00C444BF"/>
    <w:rsid w:val="00C55760"/>
    <w:rsid w:val="00C831C5"/>
    <w:rsid w:val="00CC3D7E"/>
    <w:rsid w:val="00CC4BCF"/>
    <w:rsid w:val="00CD55B7"/>
    <w:rsid w:val="00CE30A2"/>
    <w:rsid w:val="00CE3BC5"/>
    <w:rsid w:val="00CF1ACD"/>
    <w:rsid w:val="00D41B59"/>
    <w:rsid w:val="00D42778"/>
    <w:rsid w:val="00D61D7A"/>
    <w:rsid w:val="00D96D52"/>
    <w:rsid w:val="00DB370C"/>
    <w:rsid w:val="00DC6189"/>
    <w:rsid w:val="00DD5FE7"/>
    <w:rsid w:val="00DF3C33"/>
    <w:rsid w:val="00E03D9E"/>
    <w:rsid w:val="00E47B68"/>
    <w:rsid w:val="00E90D2A"/>
    <w:rsid w:val="00E9442A"/>
    <w:rsid w:val="00E970B6"/>
    <w:rsid w:val="00EA134E"/>
    <w:rsid w:val="00EB7435"/>
    <w:rsid w:val="00EC13D5"/>
    <w:rsid w:val="00EC76B7"/>
    <w:rsid w:val="00ED7AE2"/>
    <w:rsid w:val="00F07115"/>
    <w:rsid w:val="00F24CC7"/>
    <w:rsid w:val="00F2548A"/>
    <w:rsid w:val="00F2719B"/>
    <w:rsid w:val="00F50D23"/>
    <w:rsid w:val="00FA3F92"/>
    <w:rsid w:val="00FA45DE"/>
    <w:rsid w:val="00FB7895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099AE"/>
  <w15:chartTrackingRefBased/>
  <w15:docId w15:val="{7E481CBA-55AE-3047-865C-16B6C073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ja-JP" w:bidi="de-DE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691B"/>
  </w:style>
  <w:style w:type="paragraph" w:styleId="berschrift1">
    <w:name w:val="heading 1"/>
    <w:basedOn w:val="Standard"/>
    <w:next w:val="Standard"/>
    <w:link w:val="berschrift1Zchn"/>
    <w:uiPriority w:val="9"/>
    <w:qFormat/>
    <w:rsid w:val="0098691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691B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691B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691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691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691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691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69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69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691B"/>
    <w:pPr>
      <w:spacing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8691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91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691B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pacing w:val="21"/>
      <w:sz w:val="2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691B"/>
    <w:rPr>
      <w:caps/>
      <w:spacing w:val="15"/>
      <w:shd w:val="clear" w:color="auto" w:fill="D1EEF9" w:themeFill="accent1" w:themeFillTint="33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691B"/>
    <w:rPr>
      <w:caps/>
      <w:color w:val="1481A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691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691B"/>
    <w:rPr>
      <w:i/>
      <w:iCs/>
      <w:caps/>
      <w:spacing w:val="10"/>
      <w:sz w:val="18"/>
      <w:szCs w:val="18"/>
    </w:rPr>
  </w:style>
  <w:style w:type="character" w:styleId="Hervorhebung">
    <w:name w:val="Emphasis"/>
    <w:uiPriority w:val="20"/>
    <w:qFormat/>
    <w:rsid w:val="0098691B"/>
    <w:rPr>
      <w:caps/>
      <w:color w:val="0D5571" w:themeColor="accent1" w:themeShade="7F"/>
      <w:spacing w:val="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91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98691B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98691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8691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691B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691B"/>
    <w:rPr>
      <w:color w:val="1CADE4" w:themeColor="accent1"/>
      <w:sz w:val="24"/>
      <w:szCs w:val="24"/>
    </w:rPr>
  </w:style>
  <w:style w:type="character" w:styleId="SchwacherVerweis">
    <w:name w:val="Subtle Reference"/>
    <w:uiPriority w:val="31"/>
    <w:qFormat/>
    <w:rsid w:val="0098691B"/>
    <w:rPr>
      <w:b/>
      <w:bCs/>
      <w:color w:val="1CADE4" w:themeColor="accent1"/>
    </w:rPr>
  </w:style>
  <w:style w:type="character" w:styleId="IntensiverVerweis">
    <w:name w:val="Intense Reference"/>
    <w:uiPriority w:val="32"/>
    <w:qFormat/>
    <w:rsid w:val="0098691B"/>
    <w:rPr>
      <w:b/>
      <w:bCs/>
      <w:i/>
      <w:iCs/>
      <w:caps/>
      <w:color w:val="1CADE4" w:themeColor="accent1"/>
    </w:rPr>
  </w:style>
  <w:style w:type="character" w:styleId="Buchtitel">
    <w:name w:val="Book Title"/>
    <w:uiPriority w:val="33"/>
    <w:qFormat/>
    <w:rsid w:val="0098691B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8691B"/>
    <w:rPr>
      <w:b/>
      <w:bCs/>
      <w:color w:val="1481AB" w:themeColor="accent1" w:themeShade="BF"/>
      <w:sz w:val="16"/>
      <w:szCs w:val="16"/>
    </w:rPr>
  </w:style>
  <w:style w:type="paragraph" w:customStyle="1" w:styleId="Kontaktinfos">
    <w:name w:val="Kontaktinfos"/>
    <w:basedOn w:val="Standard"/>
    <w:uiPriority w:val="2"/>
    <w:pPr>
      <w:spacing w:after="920"/>
      <w:contextualSpacing/>
    </w:pPr>
  </w:style>
  <w:style w:type="character" w:styleId="SchwacheHervorhebung">
    <w:name w:val="Subtle Emphasis"/>
    <w:uiPriority w:val="19"/>
    <w:qFormat/>
    <w:rsid w:val="0098691B"/>
    <w:rPr>
      <w:i/>
      <w:iCs/>
      <w:color w:val="0D5571" w:themeColor="accent1" w:themeShade="7F"/>
    </w:rPr>
  </w:style>
  <w:style w:type="character" w:styleId="IntensiveHervorhebung">
    <w:name w:val="Intense Emphasis"/>
    <w:uiPriority w:val="21"/>
    <w:qFormat/>
    <w:rsid w:val="0098691B"/>
    <w:rPr>
      <w:b/>
      <w:bCs/>
      <w:caps/>
      <w:color w:val="0D5571" w:themeColor="accent1" w:themeShade="7F"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691B"/>
    <w:pPr>
      <w:outlineLvl w:val="9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Name">
    <w:name w:val="Name"/>
    <w:basedOn w:val="Standard"/>
    <w:link w:val="NameChar"/>
    <w:uiPriority w:val="1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bsatz-Standardschriftart"/>
    <w:link w:val="Name"/>
    <w:uiPriority w:val="1"/>
    <w:rPr>
      <w:b/>
      <w:caps/>
      <w:spacing w:val="21"/>
      <w:sz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691B"/>
    <w:rPr>
      <w:caps/>
      <w:color w:val="0D557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691B"/>
    <w:rPr>
      <w:caps/>
      <w:color w:val="1481AB" w:themeColor="accent1" w:themeShade="BF"/>
      <w:spacing w:val="10"/>
    </w:rPr>
  </w:style>
  <w:style w:type="character" w:styleId="Hyperlink">
    <w:name w:val="Hyperlink"/>
    <w:basedOn w:val="Absatz-Standardschriftart"/>
    <w:uiPriority w:val="99"/>
    <w:unhideWhenUsed/>
    <w:rsid w:val="004F1498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149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986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d\%7bB877D840-E3DC-754E-81D1-BB70463C2CDA%7dtf50002038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D202-344F-4140-99A8-3A2B77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{B877D840-E3DC-754E-81D1-BB70463C2CDA}tf50002038</Template>
  <TotalTime>0</TotalTime>
  <Pages>2</Pages>
  <Words>165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Project</dc:creator>
  <cp:keywords/>
  <dc:description/>
  <cp:lastModifiedBy>Olcay Kuru</cp:lastModifiedBy>
  <cp:revision>45</cp:revision>
  <dcterms:created xsi:type="dcterms:W3CDTF">2023-11-05T16:31:00Z</dcterms:created>
  <dcterms:modified xsi:type="dcterms:W3CDTF">2025-10-12T12:31:00Z</dcterms:modified>
</cp:coreProperties>
</file>